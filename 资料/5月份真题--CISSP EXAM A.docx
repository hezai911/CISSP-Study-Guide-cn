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EXAM A</w:t>
      </w:r>
    </w:p>
    <w:p>
      <w:r>
        <w:drawing>
          <wp:inline distT="0" distB="0" distL="114300" distR="114300">
            <wp:extent cx="5271770" cy="1844675"/>
            <wp:effectExtent l="0" t="0" r="508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8383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36445"/>
            <wp:effectExtent l="0" t="0" r="444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6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892300"/>
            <wp:effectExtent l="0" t="0" r="889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9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75765"/>
            <wp:effectExtent l="0" t="0" r="508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740535"/>
            <wp:effectExtent l="0" t="0" r="3175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402080"/>
            <wp:effectExtent l="0" t="0" r="762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48740"/>
            <wp:effectExtent l="0" t="0" r="317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340485"/>
            <wp:effectExtent l="0" t="0" r="381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66590" cy="1695450"/>
            <wp:effectExtent l="0" t="0" r="1016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7965" cy="1762125"/>
            <wp:effectExtent l="0" t="0" r="63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796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99990" cy="1733550"/>
            <wp:effectExtent l="0" t="0" r="1016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577340"/>
            <wp:effectExtent l="0" t="0" r="698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584325"/>
            <wp:effectExtent l="0" t="0" r="5080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37915" cy="1704975"/>
            <wp:effectExtent l="0" t="0" r="63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71265" cy="1647825"/>
            <wp:effectExtent l="0" t="0" r="63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508760"/>
            <wp:effectExtent l="0" t="0" r="8255" b="152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90465" cy="1628775"/>
            <wp:effectExtent l="0" t="0" r="63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557020"/>
            <wp:effectExtent l="0" t="0" r="381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7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29740"/>
            <wp:effectExtent l="0" t="0" r="6985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91615"/>
            <wp:effectExtent l="0" t="0" r="4445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1915" cy="1790700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959610"/>
            <wp:effectExtent l="0" t="0" r="889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9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18915" cy="1771650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61840" cy="1685925"/>
            <wp:effectExtent l="0" t="0" r="1016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80815" cy="1714500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689735"/>
            <wp:effectExtent l="0" t="0" r="6985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76115" cy="1676400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5590" cy="1762125"/>
            <wp:effectExtent l="0" t="0" r="1016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42840" cy="1695450"/>
            <wp:effectExtent l="0" t="0" r="1016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57065" cy="1676400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04740" cy="1571625"/>
            <wp:effectExtent l="0" t="0" r="1016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71315" cy="1733550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3190" cy="1781175"/>
            <wp:effectExtent l="0" t="0" r="1016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5590" cy="1762125"/>
            <wp:effectExtent l="0" t="0" r="1016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71290" cy="1600200"/>
            <wp:effectExtent l="0" t="0" r="1016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7940" cy="1666875"/>
            <wp:effectExtent l="0" t="0" r="1016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583690"/>
            <wp:effectExtent l="0" t="0" r="5080" b="165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529715"/>
            <wp:effectExtent l="0" t="0" r="7620" b="133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2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61790" cy="1714500"/>
            <wp:effectExtent l="0" t="0" r="1016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4140" cy="1695450"/>
            <wp:effectExtent l="0" t="0" r="1016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80815" cy="1685925"/>
            <wp:effectExtent l="0" t="0" r="63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71240" cy="1581150"/>
            <wp:effectExtent l="0" t="0" r="1016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0415" cy="1800225"/>
            <wp:effectExtent l="0" t="0" r="63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57090" cy="1752600"/>
            <wp:effectExtent l="0" t="0" r="1016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85540" cy="1981200"/>
            <wp:effectExtent l="0" t="0" r="1016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09540" cy="1809750"/>
            <wp:effectExtent l="0" t="0" r="1016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14190" cy="1714500"/>
            <wp:effectExtent l="0" t="0" r="1016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5105"/>
            <wp:effectExtent l="0" t="0" r="5080" b="1079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90370"/>
            <wp:effectExtent l="0" t="0" r="6985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430020"/>
            <wp:effectExtent l="0" t="0" r="3810" b="177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9940" cy="1724025"/>
            <wp:effectExtent l="0" t="0" r="1016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78915"/>
            <wp:effectExtent l="0" t="0" r="8255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78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95140" cy="1695450"/>
            <wp:effectExtent l="0" t="0" r="1016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37990" cy="1752600"/>
            <wp:effectExtent l="0" t="0" r="1016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80790" cy="1704975"/>
            <wp:effectExtent l="0" t="0" r="1016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17320"/>
            <wp:effectExtent l="0" t="0" r="4445" b="1143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7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7940" cy="1733550"/>
            <wp:effectExtent l="0" t="0" r="1016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09440" cy="1666875"/>
            <wp:effectExtent l="0" t="0" r="1016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441450"/>
            <wp:effectExtent l="0" t="0" r="698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4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99990" cy="1562100"/>
            <wp:effectExtent l="0" t="0" r="1016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33140" cy="1714500"/>
            <wp:effectExtent l="0" t="0" r="1016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65100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452245"/>
            <wp:effectExtent l="0" t="0" r="6985" b="146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2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3190" cy="1695450"/>
            <wp:effectExtent l="0" t="0" r="1016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56055"/>
            <wp:effectExtent l="0" t="0" r="6985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47515" cy="1724025"/>
            <wp:effectExtent l="0" t="0" r="63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85665" cy="1685925"/>
            <wp:effectExtent l="0" t="0" r="63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66875"/>
            <wp:effectExtent l="0" t="0" r="508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23815" cy="1704975"/>
            <wp:effectExtent l="0" t="0" r="63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379220"/>
            <wp:effectExtent l="0" t="0" r="7620" b="1143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501140"/>
            <wp:effectExtent l="0" t="0" r="8255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0015" cy="1790700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71440" cy="1647825"/>
            <wp:effectExtent l="0" t="0" r="1016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729740"/>
            <wp:effectExtent l="0" t="0" r="5715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433830"/>
            <wp:effectExtent l="0" t="0" r="5080" b="139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400175"/>
            <wp:effectExtent l="0" t="0" r="698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558925"/>
            <wp:effectExtent l="0" t="0" r="508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5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576705"/>
            <wp:effectExtent l="0" t="0" r="6985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717040"/>
            <wp:effectExtent l="0" t="0" r="6985" b="165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7490" cy="1724025"/>
            <wp:effectExtent l="0" t="0" r="1016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5240" cy="1733550"/>
            <wp:effectExtent l="0" t="0" r="1016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604645"/>
            <wp:effectExtent l="0" t="0" r="6985" b="146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4765" cy="1790700"/>
            <wp:effectExtent l="0" t="0" r="63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1915" cy="1809750"/>
            <wp:effectExtent l="0" t="0" r="63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602740"/>
            <wp:effectExtent l="0" t="0" r="5080" b="165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43827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747520"/>
            <wp:effectExtent l="0" t="0" r="635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99965" cy="1790700"/>
            <wp:effectExtent l="0" t="0" r="63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5590" cy="1924050"/>
            <wp:effectExtent l="0" t="0" r="1016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566545"/>
            <wp:effectExtent l="0" t="0" r="5715" b="146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570355"/>
            <wp:effectExtent l="0" t="0" r="6350" b="1079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0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64310"/>
            <wp:effectExtent l="0" t="0" r="8255" b="25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6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491615"/>
            <wp:effectExtent l="0" t="0" r="7620" b="133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0965" cy="1790700"/>
            <wp:effectExtent l="0" t="0" r="63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6540" cy="1866900"/>
            <wp:effectExtent l="0" t="0" r="1016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47615" cy="1781175"/>
            <wp:effectExtent l="0" t="0" r="63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4515" cy="2647315"/>
            <wp:effectExtent l="0" t="0" r="635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7940" cy="1695450"/>
            <wp:effectExtent l="0" t="0" r="1016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42740" cy="1828800"/>
            <wp:effectExtent l="0" t="0" r="1016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4690" cy="1638300"/>
            <wp:effectExtent l="0" t="0" r="1016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741805"/>
            <wp:effectExtent l="0" t="0" r="6350" b="1079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1715" cy="1790700"/>
            <wp:effectExtent l="0" t="0" r="63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11630"/>
            <wp:effectExtent l="0" t="0" r="381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80865" cy="1704975"/>
            <wp:effectExtent l="0" t="0" r="635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8465" cy="1752600"/>
            <wp:effectExtent l="0" t="0" r="63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71190" cy="1809750"/>
            <wp:effectExtent l="0" t="0" r="1016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7119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0415" cy="1981200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99915" cy="1638300"/>
            <wp:effectExtent l="0" t="0" r="63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47190"/>
            <wp:effectExtent l="0" t="0" r="3810" b="1016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7015" cy="1619250"/>
            <wp:effectExtent l="0" t="0" r="63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5215" cy="1781175"/>
            <wp:effectExtent l="0" t="0" r="635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57090" cy="1695450"/>
            <wp:effectExtent l="0" t="0" r="1016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581785"/>
            <wp:effectExtent l="0" t="0" r="7620" b="184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6090" cy="1657350"/>
            <wp:effectExtent l="0" t="0" r="1016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6090" cy="1695450"/>
            <wp:effectExtent l="0" t="0" r="1016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23765" cy="1924050"/>
            <wp:effectExtent l="0" t="0" r="63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04715" cy="1819275"/>
            <wp:effectExtent l="0" t="0" r="635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80765" cy="1666875"/>
            <wp:effectExtent l="0" t="0" r="635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1815" cy="1619250"/>
            <wp:effectExtent l="0" t="0" r="63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85490" cy="1714500"/>
            <wp:effectExtent l="0" t="0" r="1016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75940" cy="1838325"/>
            <wp:effectExtent l="0" t="0" r="10160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99840" cy="1704975"/>
            <wp:effectExtent l="0" t="0" r="1016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410335"/>
            <wp:effectExtent l="0" t="0" r="6350" b="184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532255"/>
            <wp:effectExtent l="0" t="0" r="3175" b="1079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32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1365" cy="1676400"/>
            <wp:effectExtent l="0" t="0" r="63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1340" cy="1704975"/>
            <wp:effectExtent l="0" t="0" r="10160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14265" cy="1685925"/>
            <wp:effectExtent l="0" t="0" r="635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1426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504950"/>
            <wp:effectExtent l="0" t="0" r="698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597025"/>
            <wp:effectExtent l="0" t="0" r="3175" b="317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09390" cy="1666875"/>
            <wp:effectExtent l="0" t="0" r="10160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536065"/>
            <wp:effectExtent l="0" t="0" r="889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3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64970"/>
            <wp:effectExtent l="0" t="0" r="5715" b="1143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6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6140" cy="1647825"/>
            <wp:effectExtent l="0" t="0" r="1016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52240" cy="1724025"/>
            <wp:effectExtent l="0" t="0" r="1016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0340" cy="1666875"/>
            <wp:effectExtent l="0" t="0" r="10160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830070"/>
            <wp:effectExtent l="0" t="0" r="3175" b="1778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09465" cy="1752600"/>
            <wp:effectExtent l="0" t="0" r="63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43660"/>
            <wp:effectExtent l="0" t="0" r="5080" b="889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85665" cy="1752600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1915" cy="1828800"/>
            <wp:effectExtent l="0" t="0" r="63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47565" cy="1724025"/>
            <wp:effectExtent l="0" t="0" r="635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544955"/>
            <wp:effectExtent l="0" t="0" r="5715" b="171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44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90240" cy="1714500"/>
            <wp:effectExtent l="0" t="0" r="1016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85515" cy="1619250"/>
            <wp:effectExtent l="0" t="0" r="63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0415" cy="1752600"/>
            <wp:effectExtent l="0" t="0" r="63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5240" cy="1781175"/>
            <wp:effectExtent l="0" t="0" r="10160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14290" cy="1838325"/>
            <wp:effectExtent l="0" t="0" r="10160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71315" cy="1819275"/>
            <wp:effectExtent l="0" t="0" r="635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90440" cy="1714500"/>
            <wp:effectExtent l="0" t="0" r="1016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706245"/>
            <wp:effectExtent l="0" t="0" r="762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0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99990" cy="1733550"/>
            <wp:effectExtent l="0" t="0" r="1016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20495"/>
            <wp:effectExtent l="0" t="0" r="3175" b="825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2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99840" cy="1685925"/>
            <wp:effectExtent l="0" t="0" r="1016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452245"/>
            <wp:effectExtent l="0" t="0" r="3810" b="146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52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66490" cy="1762125"/>
            <wp:effectExtent l="0" t="0" r="1016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544320"/>
            <wp:effectExtent l="0" t="0" r="3175" b="1778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47440" cy="1809750"/>
            <wp:effectExtent l="0" t="0" r="1016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37840" cy="1733550"/>
            <wp:effectExtent l="0" t="0" r="1016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75940" cy="1704975"/>
            <wp:effectExtent l="0" t="0" r="10160" b="952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8340" cy="1714500"/>
            <wp:effectExtent l="0" t="0" r="1016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5015" cy="1771650"/>
            <wp:effectExtent l="0" t="0" r="63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6915" cy="1800225"/>
            <wp:effectExtent l="0" t="0" r="635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581785"/>
            <wp:effectExtent l="0" t="0" r="7620" b="184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99765" cy="1704975"/>
            <wp:effectExtent l="0" t="0" r="635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1590675"/>
            <wp:effectExtent l="0" t="0" r="635" b="952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473200"/>
            <wp:effectExtent l="0" t="0" r="5715" b="1270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7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90315" cy="1838325"/>
            <wp:effectExtent l="0" t="0" r="635" b="952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28440" cy="1724025"/>
            <wp:effectExtent l="0" t="0" r="10160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534795"/>
            <wp:effectExtent l="0" t="0" r="6985" b="825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80890" cy="1733550"/>
            <wp:effectExtent l="0" t="0" r="1016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66440" cy="1752600"/>
            <wp:effectExtent l="0" t="0" r="1016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66640" cy="1752600"/>
            <wp:effectExtent l="0" t="0" r="1016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23740" cy="1762125"/>
            <wp:effectExtent l="0" t="0" r="10160" b="952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531620"/>
            <wp:effectExtent l="0" t="0" r="4445" b="1143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23790" cy="1685925"/>
            <wp:effectExtent l="0" t="0" r="10160" b="952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0915" cy="1781175"/>
            <wp:effectExtent l="0" t="0" r="635" b="952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99915" cy="1752600"/>
            <wp:effectExtent l="0" t="0" r="63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0965" cy="1943100"/>
            <wp:effectExtent l="0" t="0" r="63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53210"/>
            <wp:effectExtent l="0" t="0" r="3175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3990" cy="1638300"/>
            <wp:effectExtent l="0" t="0" r="1016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57040" cy="1724025"/>
            <wp:effectExtent l="0" t="0" r="1016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23765" cy="1657350"/>
            <wp:effectExtent l="0" t="0" r="63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94965" cy="1685925"/>
            <wp:effectExtent l="0" t="0" r="635" b="952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71140" cy="1838325"/>
            <wp:effectExtent l="0" t="0" r="10160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372235"/>
            <wp:effectExtent l="0" t="0" r="7620" b="1841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28490" cy="1733550"/>
            <wp:effectExtent l="0" t="0" r="1016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66415" cy="1866900"/>
            <wp:effectExtent l="0" t="0" r="63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23565" cy="1743075"/>
            <wp:effectExtent l="0" t="0" r="635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99740" cy="1790700"/>
            <wp:effectExtent l="0" t="0" r="1016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75940" cy="1695450"/>
            <wp:effectExtent l="0" t="0" r="1016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18840" cy="1695450"/>
            <wp:effectExtent l="0" t="0" r="1016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536065"/>
            <wp:effectExtent l="0" t="0" r="4445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3665" cy="1676400"/>
            <wp:effectExtent l="0" t="0" r="635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47515" cy="1743075"/>
            <wp:effectExtent l="0" t="0" r="635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宋体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5B93F36"/>
    <w:rsid w:val="15B93F36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0" Type="http://schemas.openxmlformats.org/officeDocument/2006/relationships/fontTable" Target="fontTable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customXml" Target="../customXml/item1.xml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Kingsoft\wps\addons\pool\win-i386\knewfileres_1.0.0.1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2018-04-10T06:27:00Z</dcterms:created>
  <dc:creator>Jason</dc:creator>
  <cp:lastModifiedBy>Jason</cp:lastModifiedBy>
  <dcterms:modified xsi:type="dcterms:W3CDTF">2018-04-10T08:44:59Z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